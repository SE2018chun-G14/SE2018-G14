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EC9" w:rsidRPr="00F5681D" w:rsidRDefault="00F5681D" w:rsidP="00F5681D">
      <w:pPr>
        <w:pStyle w:val="1"/>
        <w:ind w:firstLineChars="200" w:firstLine="883"/>
      </w:pPr>
      <w:r>
        <w:rPr>
          <w:rFonts w:hint="eastAsia"/>
        </w:rPr>
        <w:t>《停指测试技术》实验报告书</w:t>
      </w:r>
    </w:p>
    <w:p w:rsidR="005C3EC9" w:rsidRDefault="005C3EC9">
      <w:pPr>
        <w:ind w:left="840" w:firstLine="420"/>
        <w:rPr>
          <w:rFonts w:hint="eastAsia"/>
          <w:sz w:val="40"/>
          <w:szCs w:val="32"/>
        </w:rPr>
      </w:pPr>
    </w:p>
    <w:p w:rsidR="00F5681D" w:rsidRDefault="00F5681D">
      <w:pPr>
        <w:ind w:left="840" w:firstLine="420"/>
        <w:rPr>
          <w:rFonts w:hint="eastAsia"/>
          <w:sz w:val="40"/>
          <w:szCs w:val="32"/>
        </w:rPr>
      </w:pPr>
    </w:p>
    <w:p w:rsidR="00F5681D" w:rsidRDefault="00F5681D">
      <w:pPr>
        <w:ind w:left="840" w:firstLine="420"/>
        <w:rPr>
          <w:rFonts w:hint="eastAsia"/>
          <w:sz w:val="40"/>
          <w:szCs w:val="32"/>
        </w:rPr>
      </w:pPr>
    </w:p>
    <w:p w:rsidR="00F5681D" w:rsidRDefault="00F5681D">
      <w:pPr>
        <w:ind w:left="840" w:firstLine="420"/>
        <w:rPr>
          <w:rFonts w:hint="eastAsia"/>
          <w:sz w:val="40"/>
          <w:szCs w:val="32"/>
        </w:rPr>
      </w:pPr>
    </w:p>
    <w:p w:rsidR="00F5681D" w:rsidRDefault="00F5681D">
      <w:pPr>
        <w:ind w:left="840" w:firstLine="420"/>
        <w:rPr>
          <w:rFonts w:hint="eastAsia"/>
          <w:sz w:val="40"/>
          <w:szCs w:val="32"/>
        </w:rPr>
      </w:pPr>
    </w:p>
    <w:p w:rsidR="00F5681D" w:rsidRDefault="00F5681D">
      <w:pPr>
        <w:ind w:left="840" w:firstLine="420"/>
        <w:rPr>
          <w:sz w:val="40"/>
          <w:szCs w:val="32"/>
        </w:rPr>
      </w:pPr>
    </w:p>
    <w:p w:rsidR="005C3EC9" w:rsidRDefault="005C3EC9">
      <w:pPr>
        <w:ind w:left="840" w:firstLine="420"/>
        <w:rPr>
          <w:sz w:val="40"/>
          <w:szCs w:val="32"/>
        </w:rPr>
      </w:pPr>
    </w:p>
    <w:p w:rsidR="005C3EC9" w:rsidRDefault="00F5681D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学生姓名：吕煜杰</w:t>
      </w:r>
    </w:p>
    <w:p w:rsidR="005C3EC9" w:rsidRDefault="00F5681D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学</w:t>
      </w:r>
      <w:r>
        <w:rPr>
          <w:rFonts w:hint="eastAsia"/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号：</w:t>
      </w:r>
      <w:r>
        <w:rPr>
          <w:rFonts w:hint="eastAsia"/>
          <w:sz w:val="40"/>
          <w:szCs w:val="32"/>
        </w:rPr>
        <w:t>31601360</w:t>
      </w:r>
    </w:p>
    <w:p w:rsidR="005C3EC9" w:rsidRDefault="00F5681D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班</w:t>
      </w:r>
      <w:r>
        <w:rPr>
          <w:rFonts w:hint="eastAsia"/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级：软件工程</w:t>
      </w:r>
      <w:r>
        <w:rPr>
          <w:rFonts w:hint="eastAsia"/>
          <w:sz w:val="40"/>
          <w:szCs w:val="32"/>
        </w:rPr>
        <w:t>1601</w:t>
      </w:r>
    </w:p>
    <w:p w:rsidR="005C3EC9" w:rsidRDefault="00F5681D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指导老师：杨枨</w:t>
      </w:r>
      <w:bookmarkStart w:id="0" w:name="_GoBack"/>
      <w:bookmarkEnd w:id="0"/>
    </w:p>
    <w:p w:rsidR="005C3EC9" w:rsidRDefault="00F5681D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专</w:t>
      </w:r>
      <w:r>
        <w:rPr>
          <w:rFonts w:hint="eastAsia"/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业：软件工程</w:t>
      </w:r>
    </w:p>
    <w:p w:rsidR="005C3EC9" w:rsidRDefault="005C3EC9">
      <w:pPr>
        <w:ind w:left="840" w:firstLine="420"/>
        <w:rPr>
          <w:sz w:val="44"/>
          <w:szCs w:val="36"/>
        </w:rPr>
      </w:pPr>
    </w:p>
    <w:p w:rsidR="005C3EC9" w:rsidRDefault="00F5681D">
      <w:pPr>
        <w:ind w:firstLine="420"/>
        <w:rPr>
          <w:sz w:val="44"/>
          <w:szCs w:val="36"/>
        </w:rPr>
      </w:pPr>
      <w:r>
        <w:rPr>
          <w:rFonts w:hint="eastAsia"/>
          <w:sz w:val="44"/>
          <w:szCs w:val="36"/>
        </w:rPr>
        <w:t>提交时间：</w:t>
      </w:r>
      <w:r>
        <w:rPr>
          <w:rFonts w:hint="eastAsia"/>
          <w:sz w:val="44"/>
          <w:szCs w:val="36"/>
        </w:rPr>
        <w:t>2018</w:t>
      </w:r>
      <w:r>
        <w:rPr>
          <w:rFonts w:hint="eastAsia"/>
          <w:sz w:val="44"/>
          <w:szCs w:val="36"/>
        </w:rPr>
        <w:t>年</w:t>
      </w:r>
      <w:r>
        <w:rPr>
          <w:rFonts w:hint="eastAsia"/>
          <w:sz w:val="44"/>
          <w:szCs w:val="36"/>
        </w:rPr>
        <w:t>6</w:t>
      </w:r>
      <w:r>
        <w:rPr>
          <w:rFonts w:hint="eastAsia"/>
          <w:sz w:val="44"/>
          <w:szCs w:val="36"/>
        </w:rPr>
        <w:t>月</w:t>
      </w:r>
      <w:r>
        <w:rPr>
          <w:rFonts w:hint="eastAsia"/>
          <w:sz w:val="44"/>
          <w:szCs w:val="36"/>
        </w:rPr>
        <w:t>2</w:t>
      </w:r>
      <w:r>
        <w:rPr>
          <w:rFonts w:hint="eastAsia"/>
          <w:sz w:val="44"/>
          <w:szCs w:val="36"/>
        </w:rPr>
        <w:t>日</w:t>
      </w:r>
    </w:p>
    <w:p w:rsidR="005C3EC9" w:rsidRDefault="005C3EC9">
      <w:pPr>
        <w:ind w:firstLine="420"/>
        <w:rPr>
          <w:sz w:val="44"/>
          <w:szCs w:val="36"/>
        </w:rPr>
      </w:pPr>
    </w:p>
    <w:p w:rsidR="005C3EC9" w:rsidRDefault="005C3EC9">
      <w:pPr>
        <w:ind w:firstLine="420"/>
        <w:rPr>
          <w:sz w:val="44"/>
          <w:szCs w:val="36"/>
        </w:rPr>
      </w:pPr>
    </w:p>
    <w:p w:rsidR="005C3EC9" w:rsidRDefault="005C3EC9">
      <w:pPr>
        <w:ind w:firstLine="420"/>
        <w:rPr>
          <w:sz w:val="44"/>
          <w:szCs w:val="36"/>
        </w:rPr>
      </w:pPr>
    </w:p>
    <w:p w:rsidR="005C3EC9" w:rsidRDefault="005C3EC9">
      <w:pPr>
        <w:ind w:firstLine="420"/>
        <w:rPr>
          <w:sz w:val="44"/>
          <w:szCs w:val="36"/>
        </w:rPr>
      </w:pPr>
    </w:p>
    <w:p w:rsidR="005C3EC9" w:rsidRDefault="005C3EC9">
      <w:pPr>
        <w:ind w:firstLine="420"/>
        <w:rPr>
          <w:sz w:val="44"/>
          <w:szCs w:val="36"/>
        </w:rPr>
      </w:pPr>
    </w:p>
    <w:p w:rsidR="005C3EC9" w:rsidRDefault="00F5681D">
      <w:pPr>
        <w:pStyle w:val="1"/>
        <w:ind w:firstLineChars="500" w:firstLine="2209"/>
        <w:rPr>
          <w:szCs w:val="36"/>
        </w:rPr>
      </w:pPr>
      <w:r>
        <w:rPr>
          <w:rFonts w:hint="eastAsia"/>
          <w:szCs w:val="36"/>
        </w:rPr>
        <w:lastRenderedPageBreak/>
        <w:t>白盒测试实验报告</w:t>
      </w:r>
    </w:p>
    <w:p w:rsidR="005C3EC9" w:rsidRDefault="00F5681D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5C3EC9" w:rsidRDefault="00F5681D">
      <w:pPr>
        <w:pStyle w:val="1"/>
      </w:pPr>
      <w:r>
        <w:rPr>
          <w:rFonts w:hint="eastAsia"/>
        </w:rPr>
        <w:t>通过简单程序白盒测试，熟悉测试过程，对软件测试形成初步</w:t>
      </w:r>
    </w:p>
    <w:p w:rsidR="005C3EC9" w:rsidRDefault="00F5681D">
      <w:pPr>
        <w:pStyle w:val="1"/>
      </w:pPr>
      <w:r>
        <w:rPr>
          <w:rFonts w:hint="eastAsia"/>
        </w:rPr>
        <w:t>了解，并养成良好的测试习惯。熟练掌握如何运用基路径测试方法进行测试用例设计，初步熟悉如何利用程序插装技术进行逻辑覆盖率分析。</w:t>
      </w:r>
    </w:p>
    <w:p w:rsidR="005C3EC9" w:rsidRDefault="005C3EC9"/>
    <w:p w:rsidR="005C3EC9" w:rsidRDefault="00F5681D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5C3EC9" w:rsidRDefault="00F5681D">
      <w:pPr>
        <w:pStyle w:val="2"/>
        <w:numPr>
          <w:ilvl w:val="0"/>
          <w:numId w:val="2"/>
        </w:numPr>
      </w:pPr>
      <w:r>
        <w:rPr>
          <w:rFonts w:hint="eastAsia"/>
        </w:rPr>
        <w:t>系统地学习和理解白盒测试的基本概念、原理，掌握白盒</w:t>
      </w:r>
      <w:r>
        <w:rPr>
          <w:rFonts w:hint="eastAsia"/>
        </w:rPr>
        <w:t>测试的基本技术和方法</w:t>
      </w:r>
    </w:p>
    <w:p w:rsidR="005C3EC9" w:rsidRDefault="00F5681D">
      <w:pPr>
        <w:pStyle w:val="2"/>
        <w:numPr>
          <w:ilvl w:val="0"/>
          <w:numId w:val="2"/>
        </w:numPr>
      </w:pPr>
      <w:r>
        <w:rPr>
          <w:rFonts w:hint="eastAsia"/>
        </w:rPr>
        <w:t> </w:t>
      </w:r>
      <w:r>
        <w:rPr>
          <w:rFonts w:hint="eastAsia"/>
        </w:rPr>
        <w:t>举例进行白盒测试</w:t>
      </w:r>
    </w:p>
    <w:p w:rsidR="005C3EC9" w:rsidRDefault="005C3EC9"/>
    <w:p w:rsidR="005C3EC9" w:rsidRDefault="00F5681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实验步骤</w:t>
      </w:r>
    </w:p>
    <w:p w:rsidR="005C3EC9" w:rsidRDefault="00F5681D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程序流程图</w:t>
      </w:r>
    </w:p>
    <w:p w:rsidR="005C3EC9" w:rsidRDefault="005C3EC9"/>
    <w:p w:rsidR="005C3EC9" w:rsidRDefault="005C3EC9"/>
    <w:p w:rsidR="005C3EC9" w:rsidRDefault="00F568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3497580</wp:posOffset>
                </wp:positionV>
                <wp:extent cx="800735" cy="0"/>
                <wp:effectExtent l="0" t="53975" r="6985" b="679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7840" y="4411980"/>
                          <a:ext cx="80073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49.2pt;margin-top:275.4pt;height:0pt;width:63.05pt;z-index:251663360;mso-width-relative:page;mso-height-relative:page;" filled="f" stroked="t" coordsize="21600,21600" o:gfxdata="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FN1PS1wAAAAsBAAAPAAAAAAAAAAEA&#10;IAAAACIAAABkcnMvZG93bnJldi54bWxQSwECFAAUAAAACACHTuJAHTVvDBACAADUAwAADgAAAAAA&#10;AAABACAAAAAmAQAAZHJzL2Uyb0RvYy54bWxQSwUGAAAAAAYABgBZAQAAq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3089275</wp:posOffset>
                </wp:positionV>
                <wp:extent cx="1350010" cy="816610"/>
                <wp:effectExtent l="12065" t="7620" r="24765" b="1397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9655" y="2500630"/>
                          <a:ext cx="1350010" cy="816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10" type="#_x0000_t110" style="position:absolute;left:0pt;margin-left:142.9pt;margin-top:243.25pt;height:64.3pt;width:106.3pt;z-index:251660288;v-text-anchor:middle;mso-width-relative:page;mso-height-relative:page;" fillcolor="#FFFFFF [3201]" filled="t" stroked="t" coordsize="21600,21600" o:gfxdata="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Gawg2gAAAAsBAAAPAAAAAAAAAAEA&#10;IAAAACIAAABkcnMvZG93bnJldi54bWxQSwECFAAUAAAACACHTuJAKT3gdH8CAADVBAAADgAAAAAA&#10;AAABACAAAAApAQAAZHJzL2Uyb0RvYy54bWxQSwUGAAAAAAYABgBZAQAAG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2022475</wp:posOffset>
                </wp:positionV>
                <wp:extent cx="0" cy="1000760"/>
                <wp:effectExtent l="53975" t="0" r="67945" b="50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6960" y="2936875"/>
                          <a:ext cx="0" cy="1000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4.8pt;margin-top:159.25pt;height:78.8pt;width:0pt;z-index:251662336;mso-width-relative:page;mso-height-relative:page;" filled="f" stroked="t" coordsize="21600,21600" o:gfxdata="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fYCFtcAAAALAQAADwAAAAAAAAABACAA&#10;AAAiAAAAZHJzL2Rvd25yZXYueG1sUEsBAhQAFAAAAAgAh07iQMrODl8OAgAA1QMAAA4AAAAAAAAA&#10;AQAgAAAAJgEAAGRycy9lMm9Eb2MueG1sUEsFBgAAAAAGAAYAWQEAAKY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1543050</wp:posOffset>
                </wp:positionV>
                <wp:extent cx="1263015" cy="479425"/>
                <wp:effectExtent l="6350" t="6350" r="10795" b="1714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7360" y="2870835"/>
                          <a:ext cx="1263015" cy="479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扫描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9" type="#_x0000_t109" style="position:absolute;left:0pt;margin-left:145.05pt;margin-top:121.5pt;height:37.75pt;width:99.45pt;z-index:251661312;v-text-anchor:middle;mso-width-relative:page;mso-height-relative:page;" fillcolor="#FFFFFF [3201]" filled="t" stroked="t" coordsize="21600,21600" o:gfxdata="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TCUfNYAAAALAQAADwAAAAAAAAABACAAAAAi&#10;AAAAZHJzL2Rvd25yZXYueG1sUEsBAhQAFAAAAAgAh07iQAbzKGh+AgAA1AQAAA4AAAAAAAAAAQAg&#10;AAAAJ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扫描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686435</wp:posOffset>
                </wp:positionV>
                <wp:extent cx="0" cy="791845"/>
                <wp:effectExtent l="53975" t="0" r="67945" b="6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4105" y="1600835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6.15pt;margin-top:54.05pt;height:62.35pt;width:0pt;z-index:251659264;mso-width-relative:page;mso-height-relative:page;" filled="f" stroked="t" coordsize="21600,21600" o:gfxdata="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Ow3lPWAAAACwEAAA8AAAAAAAAAAQAg&#10;AAAAIgAAAGRycy9kb3ducmV2LnhtbFBLAQIUABQAAAAIAIdO4kAcGvT+EAIAANQDAAAOAAAAAAAA&#10;AAEAIAAAACUBAABkcnMvZTJvRG9jLnhtbFBLBQYAAAAABgAGAFkBAACn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66675</wp:posOffset>
                </wp:positionV>
                <wp:extent cx="1284605" cy="619760"/>
                <wp:effectExtent l="9525" t="9525" r="16510" b="1079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6270" y="9619615"/>
                          <a:ext cx="1284605" cy="6197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45.55pt;margin-top:5.25pt;height:48.8pt;width:101.15pt;z-index:251658240;v-text-anchor:middle;mso-width-relative:page;mso-height-relative:page;" fillcolor="#FFFFFF [3201]" filled="t" stroked="t" coordsize="21600,21600" arcsize="0.166666666666667" o:gfxdata="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FqD3NoAAAAKAQAADwAAAAAAAAABACAAAAAiAAAA&#10;ZHJzL2Rvd25yZXYueG1sUEsBAhQAFAAAAAgAh07iQGNH0G53AgAAyAQAAA4AAAAAAAAAAQAgAAAA&#10;KQEAAGRycy9lMm9Eb2MueG1sUEsFBgAAAAAGAAYAWQEAABI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5C3EC9"/>
    <w:p w:rsidR="005C3EC9" w:rsidRDefault="00F5681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81915</wp:posOffset>
                </wp:positionV>
                <wp:extent cx="75565" cy="75565"/>
                <wp:effectExtent l="6350" t="6350" r="9525" b="9525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7130" y="3373755"/>
                          <a:ext cx="75565" cy="75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9" type="#_x0000_t109" style="position:absolute;left:0pt;margin-left:101.9pt;margin-top:6.45pt;height:5.95pt;width:5.95pt;z-index:251756544;v-text-anchor:middle;mso-width-relative:page;mso-height-relative:page;" fillcolor="#5B9BD5 [3204]" filled="t" stroked="t" coordsize="21600,21600" o:gfxdata="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6eOMm2AAAAAkBAAAPAAAA&#10;AAAAAAEAIAAAACIAAABkcnMvZG93bnJldi54bWxQSwECFAAUAAAACACHTuJAg0aNG4cCAADpBA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5C3EC9" w:rsidRDefault="005C3EC9"/>
    <w:p w:rsidR="005C3EC9" w:rsidRDefault="00F5681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195580</wp:posOffset>
                </wp:positionV>
                <wp:extent cx="1828800" cy="1828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09.7pt;margin-top:15.4pt;height:144pt;width:144pt;mso-wrap-style:none;z-index:251706368;mso-width-relative:page;mso-height-relative:page;" filled="f" stroked="f" coordsize="21600,21600" o:gfxdata="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vEkONgAAAAKAQAA&#10;DwAAAAAAAAABACAAAAAiAAAAZHJzL2Rvd25yZXYueG1sUEsBAhQAFAAAAAgAh07iQCH78aYZAgAA&#10;GQ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26035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65.7pt;margin-top:2.05pt;height:144pt;width:144pt;mso-wrap-style:none;z-index:251664384;mso-width-relative:page;mso-height-relative:page;" filled="f" stroked="f" coordsize="21600,21600" o:gfxdata="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frOk2AAAAAkBAAAP&#10;AAAAAAAAAAEAIAAAACIAAABkcnMvZG93bnJldi54bWxQSwECFAAUAAAACACHTuJAKomN6h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C3EC9" w:rsidRDefault="00F568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155575</wp:posOffset>
                </wp:positionV>
                <wp:extent cx="925195" cy="598805"/>
                <wp:effectExtent l="6350" t="6350" r="13335" b="1968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2755" y="4107180"/>
                          <a:ext cx="925195" cy="598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信息列表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9" type="#_x0000_t109" style="position:absolute;left:0pt;margin-left:342.2pt;margin-top:12.25pt;height:47.15pt;width:72.85pt;z-index:251675648;v-text-anchor:middle;mso-width-relative:page;mso-height-relative:page;" fillcolor="#FFFFFF [3201]" filled="t" stroked="t" coordsize="21600,21600" o:gfxdata="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xquw1QAAAAoBAAAPAAAAAAAAAAEAIAAAACIA&#10;AABkcnMvZG93bnJldi54bWxQSwECFAAUAAAACACHTuJAx8p27X4CAADVBAAADgAAAAAAAAABACAA&#10;AAAk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APP信息列表</w:t>
                      </w:r>
                    </w:p>
                  </w:txbxContent>
                </v:textbox>
              </v:shape>
            </w:pict>
          </mc:Fallback>
        </mc:AlternateContent>
      </w:r>
    </w:p>
    <w:p w:rsidR="005C3EC9" w:rsidRDefault="00F5681D">
      <w:pPr>
        <w:tabs>
          <w:tab w:val="left" w:pos="5439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2641600</wp:posOffset>
                </wp:positionV>
                <wp:extent cx="1101090" cy="372110"/>
                <wp:effectExtent l="6350" t="6350" r="20320" b="17780"/>
                <wp:wrapNone/>
                <wp:docPr id="25" name="流程图: 终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" y="6725920"/>
                          <a:ext cx="1101090" cy="3721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16" type="#_x0000_t116" style="position:absolute;left:0pt;margin-left:-68.85pt;margin-top:208pt;height:29.3pt;width:86.7pt;z-index:251757568;v-text-anchor:middle;mso-width-relative:page;mso-height-relative:page;" fillcolor="#FFFFFF [3201]" filled="t" stroked="t" coordsize="21600,21600" o:gfxdata="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a94B9kAAAALAQAADwAAAAAAAAAB&#10;ACAAAAAiAAAAZHJzL2Rvd25yZXYueG1sUEsBAhQAFAAAAAgAh07iQH49zi6BAgAA2AQAAA4AAAAA&#10;AAAAAQAgAAAAKAEAAGRycy9lMm9Eb2MueG1sUEsFBgAAAAAGAAYAWQEAABs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950595</wp:posOffset>
                </wp:positionV>
                <wp:extent cx="1828800" cy="1828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07.7pt;margin-top:74.85pt;height:144pt;width:144pt;mso-wrap-style:none;z-index:251755520;mso-width-relative:page;mso-height-relative:page;" filled="f" stroked="f" coordsize="21600,21600" o:gfxdata="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gVnDZAAAACwEA&#10;AA8AAAAAAAAAAQAgAAAAIgAAAGRycy9kb3ducmV2LnhtbFBLAQIUABQAAAAIAIdO4kB7hDJOGQIA&#10;ABkEAAAOAAAAAAAAAAEAIAAAACg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1316355</wp:posOffset>
                </wp:positionV>
                <wp:extent cx="1350010" cy="816610"/>
                <wp:effectExtent l="12065" t="7620" r="24765" b="1397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8166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包名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10" type="#_x0000_t110" style="position:absolute;left:0pt;margin-left:142.9pt;margin-top:103.65pt;height:64.3pt;width:106.3pt;z-index:251699200;v-text-anchor:middle;mso-width-relative:page;mso-height-relative:page;" fillcolor="#FFFFFF [3201]" filled="t" stroked="t" coordsize="21600,21600" o:gfxdata="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R6jz3AAAAAsBAAAPAAAAAAAAAAEAIAAAACIAAABkcnMv&#10;ZG93bnJldi54bWxQSwECFAAUAAAACACHTuJAbIM4bXECAADLBAAADgAAAAAAAAABACAAAAAr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包名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338455</wp:posOffset>
                </wp:positionV>
                <wp:extent cx="2166620" cy="2166620"/>
                <wp:effectExtent l="48895" t="4445" r="9525" b="825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791210" y="4411980"/>
                          <a:ext cx="2166620" cy="21666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3" type="#_x0000_t33" style="position:absolute;left:0pt;flip:y;margin-left:-31.1pt;margin-top:26.65pt;height:170.6pt;width:170.6pt;rotation:11796480f;z-index:251695104;mso-width-relative:page;mso-height-relative:page;" filled="f" stroked="t" coordsize="21600,21600" o:gfxdata="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0QnE2AAAAAoBAAAPAAAAAAAAAAEAIAAAACIAAABkcnMvZG93&#10;bnJldi54bWxQSwECFAAUAAAACACHTuJAJESsmwACAACyAwAADgAAAAAAAAABACAAAAAn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1737995</wp:posOffset>
                </wp:positionV>
                <wp:extent cx="232918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65175" y="5822315"/>
                          <a:ext cx="2329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9.75pt;margin-top:136.85pt;height:0pt;width:183.4pt;z-index:251696128;mso-width-relative:page;mso-height-relative:page;" filled="f" stroked="t" coordsize="21600,21600" o:gfxdata="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Nkp/vYAAAACwEAAA8A&#10;AAAAAAAAAQAgAAAAIgAAAGRycy9kb3ducmV2LnhtbFBLAQIUABQAAAAIAIdO4kBFMbAw3gEAAHoD&#10;AAAOAAAAAAAAAAEAIAAAACc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1372870</wp:posOffset>
                </wp:positionV>
                <wp:extent cx="925195" cy="598805"/>
                <wp:effectExtent l="6350" t="6350" r="13335" b="1968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5988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信息列表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9" type="#_x0000_t109" style="position:absolute;left:0pt;margin-left:327.6pt;margin-top:108.1pt;height:47.15pt;width:72.85pt;z-index:251694080;v-text-anchor:middle;mso-width-relative:page;mso-height-relative:page;" fillcolor="#FFFFFF [3201]" filled="t" stroked="t" coordsize="21600,21600" o:gfxdata="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9lHw1gAAAAsBAAAPAAAAAAAAAAEAIAAAACIAAABkcnMvZG93bnJldi54&#10;bWxQSwECFAAUAAAACACHTuJABz9bBW4CAADJBAAADgAAAAAAAAABACAAAAAl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APP信息列表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946785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9" w:rsidRDefault="00F5681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60.55pt;margin-top:74.55pt;height:144pt;width:144pt;mso-wrap-style:none;z-index:251674624;mso-width-relative:page;mso-height-relative:page;" filled="f" stroked="f" coordsize="21600,21600" o:gfxdata="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woNDdkAAAALAQAA&#10;DwAAAAAAAAABACAAAAAiAAAAZHJzL2Rvd25yZXYueG1sUEsBAhQAFAAAAAgAh07iQMB4Yv8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1737995</wp:posOffset>
                </wp:positionV>
                <wp:extent cx="990600" cy="0"/>
                <wp:effectExtent l="0" t="48895" r="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9565" y="5822315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35.95pt;margin-top:136.85pt;height:0pt;width:78pt;z-index:251667456;mso-width-relative:page;mso-height-relative:page;" filled="f" stroked="t" coordsize="21600,21600" o:gfxdata="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mEmKPYAAAACwEAAA8AAAAAAAAAAQAgAAAAIgAAAGRycy9kb3ducmV2LnhtbFBL&#10;AQIUABQAAAAIAIdO4kDAgApq9gEAAJ0DAAAOAAAAAAAAAAEAIAAAACc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735965</wp:posOffset>
                </wp:positionV>
                <wp:extent cx="0" cy="582295"/>
                <wp:effectExtent l="48895" t="0" r="57785" b="120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2835" y="4820285"/>
                          <a:ext cx="0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6.05pt;margin-top:57.95pt;height:45.85pt;width:0pt;z-index:251665408;mso-width-relative:page;mso-height-relative:page;" filled="f" stroked="t" coordsize="21600,21600" o:gfxdata="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RBD1NgAAAALAQAADwAAAAAAAAABACAAAAAiAAAA&#10;ZHJzL2Rvd25yZXYueG1sUEsBAhQAFAAAAAgAh07iQLlPIDQHAgAAwwMAAA4AAAAAAAAAAQAgAAAA&#10;JwEAAGRycy9lMm9Eb2MueG1sUEsFBgAAAAAGAAYAWQEAAKA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5C3EC9">
      <w:pPr>
        <w:tabs>
          <w:tab w:val="left" w:pos="5439"/>
        </w:tabs>
        <w:jc w:val="left"/>
      </w:pPr>
    </w:p>
    <w:p w:rsidR="005C3EC9" w:rsidRDefault="00F5681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代码</w:t>
      </w:r>
    </w:p>
    <w:p w:rsidR="005C3EC9" w:rsidRDefault="00F5681D"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定义一个类来代表我们扫描到的</w:t>
      </w: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App</w:t>
      </w:r>
    </w:p>
    <w:p w:rsidR="005C3EC9" w:rsidRDefault="00F5681D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class </w:t>
      </w:r>
      <w:r>
        <w:rPr>
          <w:rFonts w:cs="宋体"/>
          <w:color w:val="000000"/>
          <w:sz w:val="19"/>
          <w:szCs w:val="19"/>
          <w:shd w:val="clear" w:color="auto" w:fill="FFFFFF"/>
        </w:rPr>
        <w:t>MyAppInfo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private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Drawable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image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private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appName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MyAppInfo(Drawable image, String appName)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image </w:t>
      </w:r>
      <w:r>
        <w:rPr>
          <w:rFonts w:cs="宋体"/>
          <w:color w:val="000000"/>
          <w:sz w:val="19"/>
          <w:szCs w:val="19"/>
          <w:shd w:val="clear" w:color="auto" w:fill="FFFFFF"/>
        </w:rPr>
        <w:t>= image;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appName </w:t>
      </w:r>
      <w:r>
        <w:rPr>
          <w:rFonts w:cs="宋体"/>
          <w:color w:val="000000"/>
          <w:sz w:val="19"/>
          <w:szCs w:val="19"/>
          <w:shd w:val="clear" w:color="auto" w:fill="FFFFFF"/>
        </w:rPr>
        <w:t>= appName;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MyAppInfo()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Drawable getImage()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image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setImage(Drawable image)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image </w:t>
      </w:r>
      <w:r>
        <w:rPr>
          <w:rFonts w:cs="宋体"/>
          <w:color w:val="000000"/>
          <w:sz w:val="19"/>
          <w:szCs w:val="19"/>
          <w:shd w:val="clear" w:color="auto" w:fill="FFFFFF"/>
        </w:rPr>
        <w:t>= image;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String getAppName()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appName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setAppName(String appName)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appName </w:t>
      </w:r>
      <w:r>
        <w:rPr>
          <w:rFonts w:cs="宋体"/>
          <w:color w:val="000000"/>
          <w:sz w:val="19"/>
          <w:szCs w:val="19"/>
          <w:shd w:val="clear" w:color="auto" w:fill="FFFFFF"/>
        </w:rPr>
        <w:t>= appName;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}  </w:t>
      </w:r>
    </w:p>
    <w:p w:rsidR="005C3EC9" w:rsidRDefault="00F5681D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接下来再定义一个</w:t>
      </w: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ApkTool</w:t>
      </w: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的工具类，用来帮助我们获取当前所安装的</w:t>
      </w: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App</w:t>
      </w:r>
    </w:p>
    <w:p w:rsidR="005C3EC9" w:rsidRDefault="00F5681D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/**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* Created by gray_dog3 on 16/3/3.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*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扫描本地安装的应用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工具类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class </w:t>
      </w:r>
      <w:r>
        <w:rPr>
          <w:rFonts w:cs="宋体"/>
          <w:color w:val="000000"/>
          <w:sz w:val="19"/>
          <w:szCs w:val="19"/>
          <w:shd w:val="clear" w:color="auto" w:fill="FFFFFF"/>
        </w:rPr>
        <w:t>ApkTool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static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String </w:t>
      </w:r>
      <w:r>
        <w:rPr>
          <w:rFonts w:cs="宋体"/>
          <w:i/>
          <w:color w:val="660E7A"/>
          <w:sz w:val="19"/>
          <w:szCs w:val="19"/>
          <w:shd w:val="clear" w:color="auto" w:fill="FFFFFF"/>
        </w:rPr>
        <w:t xml:space="preserve">TAG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"ApkTool"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static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List&lt;MyAppInfo&gt; </w:t>
      </w:r>
      <w:r>
        <w:rPr>
          <w:rFonts w:cs="宋体"/>
          <w:i/>
          <w:color w:val="660E7A"/>
          <w:sz w:val="19"/>
          <w:szCs w:val="19"/>
          <w:shd w:val="clear" w:color="auto" w:fill="FFFFFF"/>
        </w:rPr>
        <w:t xml:space="preserve">mLocalInstallApps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null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static </w:t>
      </w:r>
      <w:r>
        <w:rPr>
          <w:rFonts w:cs="宋体"/>
          <w:color w:val="000000"/>
          <w:sz w:val="19"/>
          <w:szCs w:val="19"/>
          <w:shd w:val="clear" w:color="auto" w:fill="FFFFFF"/>
        </w:rPr>
        <w:t>List&lt;MyAppInfo&gt; scanLocalInstallAppList(PackageManager packageManager)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List&lt;MyAppInfo&gt; myAppInfos 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ArrayList&lt;MyAppInfo&gt;();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try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List&lt;PackageInfo&gt; packageInfos = packageManager.getInstalledPackages(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for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int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i 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 i &lt; packageInfos.size(); i++)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PackageInfo packageInfo = packageInfos.get(i);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过滤掉系统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app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//            if ((ApplicationInfo.FLAG_SYSTEM &amp; packageInfo.applicationInfo.flags) != 0) {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//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continue;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//            }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MyAppInfo myAppInfo 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MyAppInfo();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myAppInfo.setAppName(packageInfo.packageName);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(packageInfo.applicationInfo.loadIcon(packageManager) 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null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continue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myAppInfo.setImage(packageInfo.applicationInfo.loadIcon(packageManager));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myAppInfos.add(myAppInfo);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catch </w:t>
      </w:r>
      <w:r>
        <w:rPr>
          <w:rFonts w:cs="宋体"/>
          <w:color w:val="000000"/>
          <w:sz w:val="19"/>
          <w:szCs w:val="19"/>
          <w:shd w:val="clear" w:color="auto" w:fill="FFFFFF"/>
        </w:rPr>
        <w:t>(Exception e){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Log.e(</w:t>
      </w:r>
      <w:r>
        <w:rPr>
          <w:rFonts w:cs="宋体"/>
          <w:i/>
          <w:color w:val="660E7A"/>
          <w:sz w:val="19"/>
          <w:szCs w:val="19"/>
          <w:shd w:val="clear" w:color="auto" w:fill="FFFFFF"/>
        </w:rPr>
        <w:t>TAG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"========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=======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获取应用包信息失败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myAppInfos;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}  </w:t>
      </w:r>
    </w:p>
    <w:p w:rsidR="005C3EC9" w:rsidRDefault="00F5681D">
      <w:pPr>
        <w:tabs>
          <w:tab w:val="left" w:pos="5439"/>
        </w:tabs>
        <w:jc w:val="left"/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调用</w:t>
      </w: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ApkTool</w:t>
      </w:r>
    </w:p>
    <w:p w:rsidR="005C3EC9" w:rsidRDefault="00F5681D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private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initAppList(){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Thread(){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run()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super</w:t>
      </w:r>
      <w:r>
        <w:rPr>
          <w:rFonts w:cs="宋体"/>
          <w:color w:val="000000"/>
          <w:sz w:val="19"/>
          <w:szCs w:val="19"/>
          <w:shd w:val="clear" w:color="auto" w:fill="FFFFFF"/>
        </w:rPr>
        <w:t>.run();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扫描得到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APP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列表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final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List&lt;MyAppInfo&gt; </w:t>
      </w:r>
      <w:r>
        <w:rPr>
          <w:rFonts w:cs="宋体"/>
          <w:color w:val="000000"/>
          <w:sz w:val="19"/>
          <w:szCs w:val="19"/>
          <w:shd w:val="clear" w:color="auto" w:fill="FFFFFF"/>
        </w:rPr>
        <w:t>appInfos = ApkTool.scanLocalInstallAppList(MainActivity.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.getPackageManager());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mHandler</w:t>
      </w:r>
      <w:r>
        <w:rPr>
          <w:rFonts w:cs="宋体"/>
          <w:color w:val="000000"/>
          <w:sz w:val="19"/>
          <w:szCs w:val="19"/>
          <w:shd w:val="clear" w:color="auto" w:fill="FFFFFF"/>
        </w:rPr>
        <w:t>.post(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Runnable()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run()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mAppAdapter.setData(</w:t>
      </w:r>
      <w:r>
        <w:rPr>
          <w:rFonts w:cs="宋体"/>
          <w:color w:val="660E7A"/>
          <w:sz w:val="19"/>
          <w:szCs w:val="19"/>
          <w:shd w:val="clear" w:color="auto" w:fill="FFFFFF"/>
        </w:rPr>
        <w:t>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}.start();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}  </w:t>
      </w:r>
    </w:p>
    <w:p w:rsidR="005C3EC9" w:rsidRDefault="00F5681D">
      <w:pPr>
        <w:tabs>
          <w:tab w:val="left" w:pos="5439"/>
        </w:tabs>
        <w:jc w:val="left"/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ListView</w:t>
      </w: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部分</w:t>
      </w:r>
    </w:p>
    <w:p w:rsidR="005C3EC9" w:rsidRDefault="00F5681D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class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MainActivity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extends </w:t>
      </w:r>
      <w:r>
        <w:rPr>
          <w:rFonts w:cs="宋体"/>
          <w:color w:val="000000"/>
          <w:sz w:val="19"/>
          <w:szCs w:val="19"/>
          <w:shd w:val="clear" w:color="auto" w:fill="FFFFFF"/>
        </w:rPr>
        <w:t>AppCompatActivity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private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ListView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lv_app_list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private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AppAdapter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mAppAdapter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Handler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mHandler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Handler();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protected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onCreate(Bundle savedInstanceState)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super</w:t>
      </w:r>
      <w:r>
        <w:rPr>
          <w:rFonts w:cs="宋体"/>
          <w:color w:val="000000"/>
          <w:sz w:val="19"/>
          <w:szCs w:val="19"/>
          <w:shd w:val="clear" w:color="auto" w:fill="FFFFFF"/>
        </w:rPr>
        <w:t>.onCreate(savedInstanceState);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setContentView(R.layout.activity_main);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lv_app_list </w:t>
      </w:r>
      <w:r>
        <w:rPr>
          <w:rFonts w:cs="宋体"/>
          <w:color w:val="000000"/>
          <w:sz w:val="19"/>
          <w:szCs w:val="19"/>
          <w:shd w:val="clear" w:color="auto" w:fill="FFFFFF"/>
        </w:rPr>
        <w:t>= (ListView) findViewById(R.id.lv_app_list);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mAppAdapter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AppAdapter();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lv_app_list</w:t>
      </w:r>
      <w:r>
        <w:rPr>
          <w:rFonts w:cs="宋体"/>
          <w:color w:val="000000"/>
          <w:sz w:val="19"/>
          <w:szCs w:val="19"/>
          <w:shd w:val="clear" w:color="auto" w:fill="FFFFFF"/>
        </w:rPr>
        <w:t>.setAdapter(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mAppAdapter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initAppList();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private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initAppList(){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Thread(){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run()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super</w:t>
      </w:r>
      <w:r>
        <w:rPr>
          <w:rFonts w:cs="宋体"/>
          <w:color w:val="000000"/>
          <w:sz w:val="19"/>
          <w:szCs w:val="19"/>
          <w:shd w:val="clear" w:color="auto" w:fill="FFFFFF"/>
        </w:rPr>
        <w:t>.run();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扫描得到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APP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列表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final </w:t>
      </w:r>
      <w:r>
        <w:rPr>
          <w:rFonts w:cs="宋体"/>
          <w:color w:val="000000"/>
          <w:sz w:val="19"/>
          <w:szCs w:val="19"/>
          <w:shd w:val="clear" w:color="auto" w:fill="FFFFFF"/>
        </w:rPr>
        <w:t>List&lt;MyAppInfo&gt; appInfos = ApkTool.scanLocalInstallAppList(MainActivity.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.getPackageManager());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mHandler</w:t>
      </w:r>
      <w:r>
        <w:rPr>
          <w:rFonts w:cs="宋体"/>
          <w:color w:val="000000"/>
          <w:sz w:val="19"/>
          <w:szCs w:val="19"/>
          <w:shd w:val="clear" w:color="auto" w:fill="FFFFFF"/>
        </w:rPr>
        <w:t>.post(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Runnable()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run()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mAppAdapte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</w:t>
      </w:r>
      <w:r>
        <w:rPr>
          <w:rFonts w:cs="宋体"/>
          <w:color w:val="000000"/>
          <w:sz w:val="19"/>
          <w:szCs w:val="19"/>
          <w:shd w:val="clear" w:color="auto" w:fill="FFFFFF"/>
        </w:rPr>
        <w:t>.setData(</w:t>
      </w:r>
      <w:r>
        <w:rPr>
          <w:rFonts w:cs="宋体"/>
          <w:color w:val="660E7A"/>
          <w:sz w:val="19"/>
          <w:szCs w:val="19"/>
          <w:shd w:val="clear" w:color="auto" w:fill="FFFFFF"/>
        </w:rPr>
        <w:t>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}.start();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class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AppAdapter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extends </w:t>
      </w:r>
      <w:r>
        <w:rPr>
          <w:rFonts w:cs="宋体"/>
          <w:color w:val="000000"/>
          <w:sz w:val="19"/>
          <w:szCs w:val="19"/>
          <w:shd w:val="clear" w:color="auto" w:fill="FFFFFF"/>
        </w:rPr>
        <w:t>BaseAdapter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List&lt;MyAppInfo&gt;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myAppInfos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ArrayList&lt;MyAppInfo&gt;();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void </w:t>
      </w:r>
      <w:r>
        <w:rPr>
          <w:rFonts w:cs="宋体"/>
          <w:color w:val="000000"/>
          <w:sz w:val="19"/>
          <w:szCs w:val="19"/>
          <w:shd w:val="clear" w:color="auto" w:fill="FFFFFF"/>
        </w:rPr>
        <w:t>setData(List&lt;MyAppInf</w:t>
      </w:r>
      <w:r>
        <w:rPr>
          <w:rFonts w:cs="宋体"/>
          <w:color w:val="000000"/>
          <w:sz w:val="19"/>
          <w:szCs w:val="19"/>
          <w:shd w:val="clear" w:color="auto" w:fill="FFFFFF"/>
        </w:rPr>
        <w:t>o&gt; myAppInfos)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this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myAppInfos </w:t>
      </w:r>
      <w:r>
        <w:rPr>
          <w:rFonts w:cs="宋体"/>
          <w:color w:val="000000"/>
          <w:sz w:val="19"/>
          <w:szCs w:val="19"/>
          <w:shd w:val="clear" w:color="auto" w:fill="FFFFFF"/>
        </w:rPr>
        <w:t>= myAppInfos;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notifyDataSetChanged();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List&lt;MyAppInfo&gt; getData()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int </w:t>
      </w:r>
      <w:r>
        <w:rPr>
          <w:rFonts w:cs="宋体"/>
          <w:color w:val="000000"/>
          <w:sz w:val="19"/>
          <w:szCs w:val="19"/>
          <w:shd w:val="clear" w:color="auto" w:fill="FFFFFF"/>
        </w:rPr>
        <w:t>getCount()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myAppInfos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null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&amp;&amp;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.size() &gt;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.size();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Object getItem(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int </w:t>
      </w:r>
      <w:r>
        <w:rPr>
          <w:rFonts w:cs="宋体"/>
          <w:color w:val="000000"/>
          <w:sz w:val="19"/>
          <w:szCs w:val="19"/>
          <w:shd w:val="clear" w:color="auto" w:fill="FFFFFF"/>
        </w:rPr>
        <w:t>position)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myAppInfos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null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&amp;&amp;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.size()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&gt;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.get(position);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null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long </w:t>
      </w:r>
      <w:r>
        <w:rPr>
          <w:rFonts w:cs="宋体"/>
          <w:color w:val="000000"/>
          <w:sz w:val="19"/>
          <w:szCs w:val="19"/>
          <w:shd w:val="clear" w:color="auto" w:fill="FFFFFF"/>
        </w:rPr>
        <w:t>getItemId(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int </w:t>
      </w:r>
      <w:r>
        <w:rPr>
          <w:rFonts w:cs="宋体"/>
          <w:color w:val="000000"/>
          <w:sz w:val="19"/>
          <w:szCs w:val="19"/>
          <w:shd w:val="clear" w:color="auto" w:fill="FFFFFF"/>
        </w:rPr>
        <w:t>position)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19"/>
          <w:szCs w:val="19"/>
          <w:shd w:val="clear" w:color="auto" w:fill="FFFFFF"/>
        </w:rPr>
        <w:t>@Override</w:t>
      </w:r>
      <w:r>
        <w:rPr>
          <w:rFonts w:cs="宋体"/>
          <w:color w:val="8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public </w:t>
      </w:r>
      <w:r>
        <w:rPr>
          <w:rFonts w:cs="宋体"/>
          <w:color w:val="000000"/>
          <w:sz w:val="19"/>
          <w:szCs w:val="19"/>
          <w:shd w:val="clear" w:color="auto" w:fill="FFFFFF"/>
        </w:rPr>
        <w:t>View getView(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int </w:t>
      </w:r>
      <w:r>
        <w:rPr>
          <w:rFonts w:cs="宋体"/>
          <w:color w:val="000000"/>
          <w:sz w:val="19"/>
          <w:szCs w:val="19"/>
          <w:shd w:val="clear" w:color="auto" w:fill="FFFFFF"/>
        </w:rPr>
        <w:t>position, View convertView, ViewGroup parent)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ViewHolder mViewHolder;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MyAppInfo myAppInfo =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myAppInfos</w:t>
      </w:r>
      <w:r>
        <w:rPr>
          <w:rFonts w:cs="宋体"/>
          <w:color w:val="000000"/>
          <w:sz w:val="19"/>
          <w:szCs w:val="19"/>
          <w:shd w:val="clear" w:color="auto" w:fill="FFFFFF"/>
        </w:rPr>
        <w:t>.get(position);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(convertView 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null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mViewHolder 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color w:val="000000"/>
          <w:sz w:val="19"/>
          <w:szCs w:val="19"/>
          <w:shd w:val="clear" w:color="auto" w:fill="FFFFFF"/>
        </w:rPr>
        <w:t>ViewHolder();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convertVi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ew = LayoutInflater.from(getBaseContext()).inflate(R.layout.item_app_info,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null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mViewHolder.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iv_app_icon </w:t>
      </w:r>
      <w:r>
        <w:rPr>
          <w:rFonts w:cs="宋体"/>
          <w:color w:val="000000"/>
          <w:sz w:val="19"/>
          <w:szCs w:val="19"/>
          <w:shd w:val="clear" w:color="auto" w:fill="FFFFFF"/>
        </w:rPr>
        <w:t>= (ImageView) convertView.findViewById(R.id.iv_app_icon);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mViewHolder.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tx_app_name </w:t>
      </w:r>
      <w:r>
        <w:rPr>
          <w:rFonts w:cs="宋体"/>
          <w:color w:val="000000"/>
          <w:sz w:val="19"/>
          <w:szCs w:val="19"/>
          <w:shd w:val="clear" w:color="auto" w:fill="FFFFFF"/>
        </w:rPr>
        <w:t>= (TextView) convertView.findViewByI</w:t>
      </w:r>
      <w:r>
        <w:rPr>
          <w:rFonts w:cs="宋体"/>
          <w:color w:val="000000"/>
          <w:sz w:val="19"/>
          <w:szCs w:val="19"/>
          <w:shd w:val="clear" w:color="auto" w:fill="FFFFFF"/>
        </w:rPr>
        <w:t>d(R.id.tv_app_name);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convertView.setTag(mViewHolder);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}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mViewHolder = (ViewHolder) convertView.getTag();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mViewHolder.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iv_app_icon</w:t>
      </w:r>
      <w:r>
        <w:rPr>
          <w:rFonts w:cs="宋体"/>
          <w:color w:val="000000"/>
          <w:sz w:val="19"/>
          <w:szCs w:val="19"/>
          <w:shd w:val="clear" w:color="auto" w:fill="FFFFFF"/>
        </w:rPr>
        <w:t>.setImageDrawable(myAppInfo.getImage());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mViewHolder.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tx_app_name</w:t>
      </w:r>
      <w:r>
        <w:rPr>
          <w:rFonts w:cs="宋体"/>
          <w:color w:val="000000"/>
          <w:sz w:val="19"/>
          <w:szCs w:val="19"/>
          <w:shd w:val="clear" w:color="auto" w:fill="FFFFFF"/>
        </w:rPr>
        <w:t>.setText(myAppInfo.getAppName());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convertView;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class </w:t>
      </w:r>
      <w:r>
        <w:rPr>
          <w:rFonts w:cs="宋体"/>
          <w:color w:val="000000"/>
          <w:sz w:val="19"/>
          <w:szCs w:val="19"/>
          <w:shd w:val="clear" w:color="auto" w:fill="FFFFFF"/>
        </w:rPr>
        <w:t>ViewHolder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ImageView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iv_app_icon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TextView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tx_app_name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}  </w:t>
      </w:r>
    </w:p>
    <w:p w:rsidR="005C3EC9" w:rsidRDefault="00F5681D">
      <w:pPr>
        <w:pStyle w:val="1"/>
        <w:ind w:left="2940" w:firstLine="420"/>
      </w:pPr>
      <w:r>
        <w:rPr>
          <w:rFonts w:hint="eastAsia"/>
        </w:rPr>
        <w:t>黑盒测试</w:t>
      </w:r>
    </w:p>
    <w:p w:rsidR="005C3EC9" w:rsidRDefault="00F5681D">
      <w:pPr>
        <w:pStyle w:val="1"/>
        <w:numPr>
          <w:ilvl w:val="0"/>
          <w:numId w:val="3"/>
        </w:numPr>
        <w:rPr>
          <w:sz w:val="36"/>
          <w:szCs w:val="21"/>
        </w:rPr>
      </w:pPr>
      <w:r>
        <w:rPr>
          <w:rFonts w:hint="eastAsia"/>
          <w:sz w:val="36"/>
          <w:szCs w:val="21"/>
        </w:rPr>
        <w:t>实验目的</w:t>
      </w:r>
    </w:p>
    <w:p w:rsidR="005C3EC9" w:rsidRDefault="00F5681D">
      <w:pPr>
        <w:pStyle w:val="a4"/>
        <w:ind w:left="432" w:firstLineChars="0" w:firstLine="0"/>
      </w:pPr>
      <w:r>
        <w:rPr>
          <w:rFonts w:hint="eastAsia"/>
        </w:rPr>
        <w:t> </w:t>
      </w:r>
      <w:r>
        <w:rPr>
          <w:rFonts w:hint="eastAsia"/>
        </w:rPr>
        <w:t>黑盒测试是一种常用的软件测试方法，在知道输入输出之</w:t>
      </w:r>
      <w:r>
        <w:rPr>
          <w:rFonts w:hint="eastAsia"/>
        </w:rPr>
        <w:t>间的关系或是程序功能的情况下来测试程序功能的正确性。</w:t>
      </w:r>
    </w:p>
    <w:p w:rsidR="005C3EC9" w:rsidRDefault="00F5681D">
      <w:pPr>
        <w:pStyle w:val="1"/>
        <w:numPr>
          <w:ilvl w:val="0"/>
          <w:numId w:val="3"/>
        </w:numPr>
      </w:pPr>
      <w:r>
        <w:rPr>
          <w:rFonts w:hint="eastAsia"/>
        </w:rPr>
        <w:t>实验内容</w:t>
      </w:r>
    </w:p>
    <w:p w:rsidR="005C3EC9" w:rsidRDefault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被测试的功能和白盒一样</w:t>
      </w:r>
    </w:p>
    <w:p w:rsidR="005C3EC9" w:rsidRDefault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测试环境一样</w:t>
      </w:r>
    </w:p>
    <w:p w:rsidR="005C3EC9" w:rsidRDefault="00F5681D">
      <w:pPr>
        <w:pStyle w:val="2"/>
      </w:pPr>
      <w:r>
        <w:rPr>
          <w:rFonts w:hint="eastAsia"/>
        </w:rPr>
        <w:t>三、测试方法</w:t>
      </w:r>
    </w:p>
    <w:p w:rsidR="005C3EC9" w:rsidRDefault="00F5681D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等价划分和测试用例设计</w:t>
      </w:r>
    </w:p>
    <w:p w:rsidR="005C3EC9" w:rsidRDefault="00F568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等价划分：</w:t>
      </w:r>
    </w:p>
    <w:p w:rsidR="005C3EC9" w:rsidRDefault="00F5681D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输入条件：</w:t>
      </w:r>
      <w:r>
        <w:rPr>
          <w:rFonts w:hint="eastAsia"/>
        </w:rPr>
        <w:t>所以的</w:t>
      </w:r>
      <w:r>
        <w:rPr>
          <w:rFonts w:hint="eastAsia"/>
        </w:rPr>
        <w:t>app</w:t>
      </w:r>
    </w:p>
    <w:p w:rsidR="005C3EC9" w:rsidRDefault="00F5681D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有效等价类：</w:t>
      </w:r>
      <w:r>
        <w:rPr>
          <w:rFonts w:hint="eastAsia"/>
        </w:rPr>
        <w:t>app</w:t>
      </w:r>
      <w:r>
        <w:rPr>
          <w:rFonts w:hint="eastAsia"/>
        </w:rPr>
        <w:t>名字和</w:t>
      </w:r>
      <w:r>
        <w:rPr>
          <w:rFonts w:hint="eastAsia"/>
        </w:rPr>
        <w:t>图标</w:t>
      </w:r>
    </w:p>
    <w:p w:rsidR="005C3EC9" w:rsidRDefault="00F5681D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无效等价类：输入</w:t>
      </w:r>
      <w:r>
        <w:rPr>
          <w:rFonts w:hint="eastAsia"/>
        </w:rPr>
        <w:t>app</w:t>
      </w:r>
      <w:r>
        <w:rPr>
          <w:rFonts w:hint="eastAsia"/>
        </w:rPr>
        <w:t>名字不存在，</w:t>
      </w:r>
      <w:r>
        <w:rPr>
          <w:rFonts w:hint="eastAsia"/>
        </w:rPr>
        <w:t>图标不存在</w:t>
      </w:r>
      <w:r>
        <w:rPr>
          <w:rFonts w:hint="eastAsia"/>
        </w:rPr>
        <w:t>。</w:t>
      </w:r>
    </w:p>
    <w:p w:rsidR="005C3EC9" w:rsidRDefault="00F5681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测试用例</w:t>
      </w:r>
    </w:p>
    <w:p w:rsidR="005C3EC9" w:rsidRDefault="005C3EC9">
      <w:pPr>
        <w:pStyle w:val="a4"/>
        <w:ind w:left="1260" w:firstLineChars="0" w:firstLine="0"/>
      </w:pPr>
    </w:p>
    <w:tbl>
      <w:tblPr>
        <w:tblStyle w:val="a3"/>
        <w:tblW w:w="7901" w:type="dxa"/>
        <w:tblInd w:w="1680" w:type="dxa"/>
        <w:tblLayout w:type="fixed"/>
        <w:tblLook w:val="04A0" w:firstRow="1" w:lastRow="0" w:firstColumn="1" w:lastColumn="0" w:noHBand="0" w:noVBand="1"/>
      </w:tblPr>
      <w:tblGrid>
        <w:gridCol w:w="1009"/>
        <w:gridCol w:w="3466"/>
        <w:gridCol w:w="1386"/>
        <w:gridCol w:w="2040"/>
      </w:tblGrid>
      <w:tr w:rsidR="005C3EC9">
        <w:tc>
          <w:tcPr>
            <w:tcW w:w="1009" w:type="dxa"/>
          </w:tcPr>
          <w:p w:rsidR="005C3EC9" w:rsidRDefault="00F5681D">
            <w:r>
              <w:rPr>
                <w:rFonts w:hint="eastAsia"/>
              </w:rPr>
              <w:t>用例</w:t>
            </w:r>
          </w:p>
        </w:tc>
        <w:tc>
          <w:tcPr>
            <w:tcW w:w="3466" w:type="dxa"/>
          </w:tcPr>
          <w:p w:rsidR="005C3EC9" w:rsidRDefault="00F5681D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名字和</w:t>
            </w:r>
            <w:r>
              <w:rPr>
                <w:rFonts w:hint="eastAsia"/>
              </w:rPr>
              <w:t>图标</w:t>
            </w:r>
          </w:p>
        </w:tc>
        <w:tc>
          <w:tcPr>
            <w:tcW w:w="1386" w:type="dxa"/>
          </w:tcPr>
          <w:p w:rsidR="005C3EC9" w:rsidRDefault="00F5681D">
            <w:r>
              <w:rPr>
                <w:rFonts w:hint="eastAsia"/>
              </w:rPr>
              <w:t>预期输出</w:t>
            </w:r>
          </w:p>
        </w:tc>
        <w:tc>
          <w:tcPr>
            <w:tcW w:w="2040" w:type="dxa"/>
          </w:tcPr>
          <w:p w:rsidR="005C3EC9" w:rsidRDefault="00F5681D"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无效等价类</w:t>
            </w:r>
          </w:p>
        </w:tc>
      </w:tr>
      <w:tr w:rsidR="005C3EC9">
        <w:tc>
          <w:tcPr>
            <w:tcW w:w="1009" w:type="dxa"/>
          </w:tcPr>
          <w:p w:rsidR="005C3EC9" w:rsidRDefault="00F5681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466" w:type="dxa"/>
          </w:tcPr>
          <w:p w:rsidR="005C3EC9" w:rsidRDefault="00F5681D">
            <w:r>
              <w:rPr>
                <w:rFonts w:hint="eastAsia"/>
              </w:rPr>
              <w:t>抖音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677545" cy="677545"/>
                  <wp:effectExtent l="0" t="0" r="8255" b="825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45" cy="67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:rsidR="005C3EC9" w:rsidRDefault="00F5681D">
            <w:r>
              <w:rPr>
                <w:rFonts w:hint="eastAsia"/>
              </w:rPr>
              <w:t>成功获取信息</w:t>
            </w:r>
          </w:p>
        </w:tc>
        <w:tc>
          <w:tcPr>
            <w:tcW w:w="2040" w:type="dxa"/>
          </w:tcPr>
          <w:p w:rsidR="005C3EC9" w:rsidRDefault="00F5681D">
            <w:r>
              <w:rPr>
                <w:rFonts w:hint="eastAsia"/>
              </w:rPr>
              <w:t>有效</w:t>
            </w:r>
          </w:p>
        </w:tc>
      </w:tr>
      <w:tr w:rsidR="005C3EC9">
        <w:tc>
          <w:tcPr>
            <w:tcW w:w="1009" w:type="dxa"/>
          </w:tcPr>
          <w:p w:rsidR="005C3EC9" w:rsidRDefault="00F5681D">
            <w:r>
              <w:rPr>
                <w:rFonts w:hint="eastAsia"/>
              </w:rPr>
              <w:t>2</w:t>
            </w:r>
          </w:p>
        </w:tc>
        <w:tc>
          <w:tcPr>
            <w:tcW w:w="3466" w:type="dxa"/>
          </w:tcPr>
          <w:p w:rsidR="005C3EC9" w:rsidRDefault="00F5681D">
            <w:r>
              <w:rPr>
                <w:rFonts w:hint="eastAsia"/>
              </w:rPr>
              <w:t>搜狗</w:t>
            </w: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882650" cy="552450"/>
                  <wp:effectExtent l="0" t="0" r="1270" b="11430"/>
                  <wp:docPr id="8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:rsidR="005C3EC9" w:rsidRDefault="00F5681D">
            <w:r>
              <w:rPr>
                <w:rFonts w:hint="eastAsia"/>
              </w:rPr>
              <w:t>成功获取信息</w:t>
            </w:r>
          </w:p>
        </w:tc>
        <w:tc>
          <w:tcPr>
            <w:tcW w:w="2040" w:type="dxa"/>
          </w:tcPr>
          <w:p w:rsidR="005C3EC9" w:rsidRDefault="00F5681D">
            <w:r>
              <w:rPr>
                <w:rFonts w:hint="eastAsia"/>
              </w:rPr>
              <w:t>有效</w:t>
            </w:r>
          </w:p>
        </w:tc>
      </w:tr>
      <w:tr w:rsidR="005C3EC9">
        <w:tc>
          <w:tcPr>
            <w:tcW w:w="1009" w:type="dxa"/>
          </w:tcPr>
          <w:p w:rsidR="005C3EC9" w:rsidRDefault="00F5681D">
            <w:r>
              <w:rPr>
                <w:rFonts w:hint="eastAsia"/>
              </w:rPr>
              <w:t>3</w:t>
            </w:r>
          </w:p>
        </w:tc>
        <w:tc>
          <w:tcPr>
            <w:tcW w:w="3466" w:type="dxa"/>
          </w:tcPr>
          <w:p w:rsidR="005C3EC9" w:rsidRDefault="00F5681D">
            <w:r>
              <w:rPr>
                <w:rFonts w:hint="eastAsia"/>
              </w:rPr>
              <w:t>王者荣耀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6" w:type="dxa"/>
          </w:tcPr>
          <w:p w:rsidR="005C3EC9" w:rsidRDefault="00F5681D">
            <w:r>
              <w:rPr>
                <w:rFonts w:hint="eastAsia"/>
              </w:rPr>
              <w:t>无法成功获取信息</w:t>
            </w:r>
          </w:p>
        </w:tc>
        <w:tc>
          <w:tcPr>
            <w:tcW w:w="2040" w:type="dxa"/>
          </w:tcPr>
          <w:p w:rsidR="005C3EC9" w:rsidRDefault="00F5681D">
            <w:r>
              <w:rPr>
                <w:rFonts w:hint="eastAsia"/>
              </w:rPr>
              <w:t>无效</w:t>
            </w:r>
          </w:p>
        </w:tc>
      </w:tr>
      <w:tr w:rsidR="005C3EC9">
        <w:tc>
          <w:tcPr>
            <w:tcW w:w="1009" w:type="dxa"/>
          </w:tcPr>
          <w:p w:rsidR="005C3EC9" w:rsidRDefault="00F5681D">
            <w:r>
              <w:rPr>
                <w:rFonts w:hint="eastAsia"/>
              </w:rPr>
              <w:t>4</w:t>
            </w:r>
          </w:p>
        </w:tc>
        <w:tc>
          <w:tcPr>
            <w:tcW w:w="3466" w:type="dxa"/>
          </w:tcPr>
          <w:p w:rsidR="005C3EC9" w:rsidRDefault="00F5681D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634365" cy="634365"/>
                  <wp:effectExtent l="0" t="0" r="5715" b="5715"/>
                  <wp:docPr id="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63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:rsidR="005C3EC9" w:rsidRDefault="00F5681D">
            <w:r>
              <w:rPr>
                <w:rFonts w:hint="eastAsia"/>
              </w:rPr>
              <w:t>成功获取信息</w:t>
            </w:r>
          </w:p>
        </w:tc>
        <w:tc>
          <w:tcPr>
            <w:tcW w:w="2040" w:type="dxa"/>
          </w:tcPr>
          <w:p w:rsidR="005C3EC9" w:rsidRDefault="00F5681D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效</w:t>
            </w:r>
          </w:p>
          <w:p w:rsidR="005C3EC9" w:rsidRDefault="005C3EC9"/>
        </w:tc>
      </w:tr>
      <w:tr w:rsidR="005C3EC9">
        <w:tc>
          <w:tcPr>
            <w:tcW w:w="1009" w:type="dxa"/>
          </w:tcPr>
          <w:p w:rsidR="005C3EC9" w:rsidRDefault="00F5681D">
            <w:r>
              <w:rPr>
                <w:rFonts w:hint="eastAsia"/>
              </w:rPr>
              <w:t>5</w:t>
            </w:r>
          </w:p>
        </w:tc>
        <w:tc>
          <w:tcPr>
            <w:tcW w:w="3466" w:type="dxa"/>
          </w:tcPr>
          <w:p w:rsidR="005C3EC9" w:rsidRDefault="00F5681D">
            <w:r>
              <w:rPr>
                <w:rFonts w:hint="eastAsia"/>
              </w:rPr>
              <w:t>浏览器</w:t>
            </w:r>
          </w:p>
        </w:tc>
        <w:tc>
          <w:tcPr>
            <w:tcW w:w="1386" w:type="dxa"/>
          </w:tcPr>
          <w:p w:rsidR="005C3EC9" w:rsidRDefault="00F5681D">
            <w:r>
              <w:rPr>
                <w:rFonts w:hint="eastAsia"/>
              </w:rPr>
              <w:t>无法成功获取信息</w:t>
            </w:r>
          </w:p>
        </w:tc>
        <w:tc>
          <w:tcPr>
            <w:tcW w:w="2040" w:type="dxa"/>
          </w:tcPr>
          <w:p w:rsidR="005C3EC9" w:rsidRDefault="00F5681D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效</w:t>
            </w:r>
          </w:p>
        </w:tc>
      </w:tr>
    </w:tbl>
    <w:p w:rsidR="005C3EC9" w:rsidRDefault="00F5681D">
      <w:r>
        <w:tab/>
      </w:r>
      <w:r>
        <w:tab/>
      </w:r>
      <w:r>
        <w:tab/>
      </w:r>
      <w:r>
        <w:rPr>
          <w:rFonts w:hint="eastAsia"/>
        </w:rPr>
        <w:t>图片：</w:t>
      </w:r>
    </w:p>
    <w:p w:rsidR="005C3EC9" w:rsidRDefault="005C3EC9"/>
    <w:sectPr w:rsidR="005C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3759B"/>
    <w:multiLevelType w:val="singleLevel"/>
    <w:tmpl w:val="996375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3B0BE7"/>
    <w:multiLevelType w:val="singleLevel"/>
    <w:tmpl w:val="AF3B0BE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935C377"/>
    <w:multiLevelType w:val="singleLevel"/>
    <w:tmpl w:val="F935C37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1C462A5"/>
    <w:multiLevelType w:val="multilevel"/>
    <w:tmpl w:val="31C462A5"/>
    <w:lvl w:ilvl="0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785E12BB"/>
    <w:multiLevelType w:val="multilevel"/>
    <w:tmpl w:val="785E12BB"/>
    <w:lvl w:ilvl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A12BA"/>
    <w:rsid w:val="005C3EC9"/>
    <w:rsid w:val="00F5681D"/>
    <w:rsid w:val="285A12BA"/>
    <w:rsid w:val="568A6DBA"/>
    <w:rsid w:val="61AE3EB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1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9</TotalTime>
  <Pages>1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qi1</dc:creator>
  <cp:lastModifiedBy>xb21cn</cp:lastModifiedBy>
  <cp:revision>3</cp:revision>
  <dcterms:created xsi:type="dcterms:W3CDTF">2018-06-04T11:18:00Z</dcterms:created>
  <dcterms:modified xsi:type="dcterms:W3CDTF">2018-06-04T14:21:00Z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