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财务报表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873" w:tblpY="28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支出项目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电脑接口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51EB8"/>
    <w:rsid w:val="0F351EB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2018-03-30T08:10:00Z</dcterms:created>
  <dc:creator>。</dc:creator>
  <cp:lastModifiedBy>。</cp:lastModifiedBy>
  <dcterms:modified xsi:type="dcterms:W3CDTF">2018-03-30T08:11:49Z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